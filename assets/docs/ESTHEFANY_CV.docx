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detablaclara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2880"/>
        <w:gridCol w:w="7939"/>
      </w:tblGrid>
      <w:tr w:rsidR="00AA2E65" w:rsidRPr="006264BD" w:rsidTr="00AB6807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itials layout table"/>
            </w:tblPr>
            <w:tblGrid>
              <w:gridCol w:w="2880"/>
            </w:tblGrid>
            <w:tr w:rsidR="00385385" w:rsidRPr="006264BD" w:rsidTr="00657DB2">
              <w:trPr>
                <w:trHeight w:val="2448"/>
              </w:trPr>
              <w:tc>
                <w:tcPr>
                  <w:tcW w:w="3684" w:type="dxa"/>
                  <w:tcMar>
                    <w:top w:w="0" w:type="dxa"/>
                    <w:left w:w="144" w:type="dxa"/>
                    <w:right w:w="144" w:type="dxa"/>
                  </w:tcMar>
                  <w:vAlign w:val="center"/>
                </w:tcPr>
                <w:p w:rsidR="00385385" w:rsidRPr="006264BD" w:rsidRDefault="006166BE" w:rsidP="006166BE">
                  <w:pPr>
                    <w:pStyle w:val="Puesto"/>
                  </w:pPr>
                  <w:r>
                    <w:t>EH</w:t>
                  </w:r>
                </w:p>
              </w:tc>
            </w:tr>
          </w:tbl>
          <w:p w:rsidR="00AA2E65" w:rsidRPr="006264BD" w:rsidRDefault="00AA2E65" w:rsidP="003F3637">
            <w:pPr>
              <w:pStyle w:val="Puesto"/>
            </w:pPr>
          </w:p>
        </w:tc>
        <w:tc>
          <w:tcPr>
            <w:tcW w:w="7940" w:type="dxa"/>
            <w:tcMar>
              <w:left w:w="662" w:type="dxa"/>
            </w:tcMar>
          </w:tcPr>
          <w:p w:rsidR="00AA2E65" w:rsidRPr="007F4724" w:rsidRDefault="007F4724" w:rsidP="00CA1F42">
            <w:pPr>
              <w:pStyle w:val="ContactInfo"/>
              <w:rPr>
                <w:rStyle w:val="Hipervnculo"/>
                <w:color w:val="92D050"/>
              </w:rPr>
            </w:pPr>
            <w:r w:rsidRPr="007F4724">
              <w:rPr>
                <w:noProof/>
                <w:lang w:val="es-PE" w:eastAsia="es-PE"/>
              </w:rPr>
              <w:drawing>
                <wp:anchor distT="0" distB="0" distL="114300" distR="114300" simplePos="0" relativeHeight="251658240" behindDoc="1" locked="0" layoutInCell="1" allowOverlap="1" wp14:anchorId="4EC3E733" wp14:editId="4C89615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181610</wp:posOffset>
                  </wp:positionV>
                  <wp:extent cx="238125" cy="276225"/>
                  <wp:effectExtent l="0" t="0" r="9525" b="9525"/>
                  <wp:wrapTight wrapText="bothSides">
                    <wp:wrapPolygon edited="0">
                      <wp:start x="10368" y="0"/>
                      <wp:lineTo x="0" y="10428"/>
                      <wp:lineTo x="0" y="20855"/>
                      <wp:lineTo x="10368" y="20855"/>
                      <wp:lineTo x="20736" y="10428"/>
                      <wp:lineTo x="20736" y="0"/>
                      <wp:lineTo x="10368" y="0"/>
                    </wp:wrapPolygon>
                  </wp:wrapTight>
                  <wp:docPr id="1" name="Imagen 1" descr="C:\Users\Esthefany Huvarg\Downloads\unl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thefany Huvarg\Downloads\un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EA1EBE" w:rsidRPr="007F4724">
                <w:rPr>
                  <w:rStyle w:val="Hipervnculo"/>
                  <w:color w:val="92D050"/>
                </w:rPr>
                <w:t>esthefany.huvarg@gmail.com</w:t>
              </w:r>
            </w:hyperlink>
          </w:p>
          <w:p w:rsidR="007F4724" w:rsidRDefault="00B917C2" w:rsidP="00CA1F42">
            <w:pPr>
              <w:pStyle w:val="ContactInfo"/>
            </w:pPr>
            <w:hyperlink r:id="rId10" w:history="1">
              <w:r w:rsidR="007F4724" w:rsidRPr="007F4724">
                <w:rPr>
                  <w:rStyle w:val="Hipervnculo"/>
                  <w:color w:val="92D050"/>
                </w:rPr>
                <w:t>https://steffahv.github.io/my-portfolio/</w:t>
              </w:r>
            </w:hyperlink>
          </w:p>
          <w:p w:rsidR="00EA1EBE" w:rsidRPr="00ED3FC5" w:rsidRDefault="00EA1EBE" w:rsidP="00CA1F42">
            <w:pPr>
              <w:pStyle w:val="ContactInfo"/>
              <w:rPr>
                <w:b/>
                <w:i/>
                <w:color w:val="7F7F7F" w:themeColor="text1" w:themeTint="80"/>
              </w:rPr>
            </w:pPr>
            <w:r w:rsidRPr="00ED3FC5">
              <w:rPr>
                <w:b/>
                <w:i/>
                <w:color w:val="7F7F7F" w:themeColor="text1" w:themeTint="80"/>
              </w:rPr>
              <w:t>964-307696</w:t>
            </w:r>
          </w:p>
          <w:p w:rsidR="000366C1" w:rsidRPr="00ED3FC5" w:rsidRDefault="000366C1" w:rsidP="00CA1F42">
            <w:pPr>
              <w:pStyle w:val="ContactInfo"/>
              <w:rPr>
                <w:b/>
                <w:color w:val="7F7F7F" w:themeColor="text1" w:themeTint="80"/>
              </w:rPr>
            </w:pPr>
            <w:r w:rsidRPr="00ED3FC5">
              <w:rPr>
                <w:b/>
                <w:color w:val="7F7F7F" w:themeColor="text1" w:themeTint="80"/>
              </w:rPr>
              <w:t xml:space="preserve">Lima, </w:t>
            </w:r>
            <w:proofErr w:type="spellStart"/>
            <w:r w:rsidRPr="00ED3FC5">
              <w:rPr>
                <w:b/>
                <w:color w:val="7F7F7F" w:themeColor="text1" w:themeTint="80"/>
              </w:rPr>
              <w:t>Perú</w:t>
            </w:r>
            <w:proofErr w:type="spellEnd"/>
          </w:p>
          <w:p w:rsidR="00FC5507" w:rsidRPr="006264BD" w:rsidRDefault="00A813D0" w:rsidP="00CA1F42">
            <w:pPr>
              <w:pStyle w:val="ContactInfo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ángulo 3" descr="Inspiration fre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C88F50" id="Rectángulo 3" o:spid="_x0000_s1026" alt="Inspiration fre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ZB42c4CAADXBQAADgAAAAAAAAAAAAAAAAAuAgAAZHJzL2Uyb0RvYy54bWxQSwEC&#10;LQAUAAYACAAAACEATKDpLNgAAAAD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A2E65" w:rsidRPr="006264BD" w:rsidRDefault="00B917C2" w:rsidP="00945174">
            <w:pPr>
              <w:pStyle w:val="Ttulo1"/>
              <w:spacing w:line="259" w:lineRule="auto"/>
              <w:outlineLvl w:val="0"/>
            </w:pPr>
            <w:sdt>
              <w:sdtPr>
                <w:alias w:val="Author"/>
                <w:tag w:val=""/>
                <w:id w:val="-2056225781"/>
                <w:placeholder>
                  <w:docPart w:val="FE4EA21286404EBDB0F29A7D420C7C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166BE">
                  <w:rPr>
                    <w:lang w:val="es-PE"/>
                  </w:rPr>
                  <w:t>Esthefany Humpire</w:t>
                </w:r>
                <w:r w:rsidR="00AB6807">
                  <w:rPr>
                    <w:lang w:val="es-PE"/>
                  </w:rPr>
                  <w:t xml:space="preserve"> vargas</w:t>
                </w:r>
              </w:sdtContent>
            </w:sdt>
          </w:p>
          <w:p w:rsidR="000366C1" w:rsidRPr="000366C1" w:rsidRDefault="000366C1" w:rsidP="000366C1">
            <w:pPr>
              <w:rPr>
                <w:i/>
              </w:rPr>
            </w:pPr>
            <w:r w:rsidRPr="000366C1">
              <w:rPr>
                <w:i/>
              </w:rPr>
              <w:t>“If we want users to like our software we should design it to behave like a likeable person: respectful, generous and helpful.”</w:t>
            </w:r>
          </w:p>
          <w:p w:rsidR="000366C1" w:rsidRDefault="000366C1" w:rsidP="000366C1">
            <w:pPr>
              <w:spacing w:after="80" w:line="259" w:lineRule="auto"/>
            </w:pPr>
            <w:r>
              <w:t>— Alan Cooper</w:t>
            </w:r>
          </w:p>
          <w:p w:rsidR="00AA2E65" w:rsidRPr="006264BD" w:rsidRDefault="00A813D0" w:rsidP="00CA1F42">
            <w:pPr>
              <w:pStyle w:val="Ttulo2"/>
              <w:spacing w:line="259" w:lineRule="auto"/>
              <w:outlineLvl w:val="1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81F41F1" wp14:editId="32316EB4">
                  <wp:extent cx="324000" cy="324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spir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A1EBE">
              <w:t>bio</w:t>
            </w:r>
            <w:r>
              <w:t xml:space="preserve">                                                                      </w:t>
            </w:r>
          </w:p>
          <w:p w:rsidR="00336C80" w:rsidRDefault="00336C80" w:rsidP="00336C80">
            <w:pPr>
              <w:spacing w:after="80" w:line="259" w:lineRule="auto"/>
            </w:pPr>
            <w:r>
              <w:t>UX Design</w:t>
            </w:r>
            <w:r w:rsidR="00BC222A">
              <w:t xml:space="preserve">er </w:t>
            </w:r>
            <w:proofErr w:type="spellStart"/>
            <w:r w:rsidR="00BC222A">
              <w:t>formada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Laboratoria</w:t>
            </w:r>
            <w:proofErr w:type="spellEnd"/>
            <w:proofErr w:type="gramStart"/>
            <w:r>
              <w:t xml:space="preserve">, </w:t>
            </w:r>
            <w:r w:rsidR="000366C1">
              <w:t xml:space="preserve"> </w:t>
            </w:r>
            <w:proofErr w:type="spellStart"/>
            <w:r w:rsidR="000366C1">
              <w:t>donde</w:t>
            </w:r>
            <w:proofErr w:type="spellEnd"/>
            <w:proofErr w:type="gramEnd"/>
            <w:r w:rsidR="000366C1">
              <w:t xml:space="preserve"> </w:t>
            </w:r>
            <w:proofErr w:type="spellStart"/>
            <w:r>
              <w:t>aprendí</w:t>
            </w:r>
            <w:proofErr w:type="spellEnd"/>
            <w:r>
              <w:t xml:space="preserve"> que el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ante </w:t>
            </w:r>
            <w:proofErr w:type="spellStart"/>
            <w:r>
              <w:t>todo</w:t>
            </w:r>
            <w:proofErr w:type="spellEnd"/>
            <w:r>
              <w:t xml:space="preserve"> resolver </w:t>
            </w:r>
            <w:proofErr w:type="spellStart"/>
            <w:r>
              <w:t>problemas</w:t>
            </w:r>
            <w:proofErr w:type="spellEnd"/>
            <w:r>
              <w:t xml:space="preserve"> y </w:t>
            </w:r>
            <w:proofErr w:type="spellStart"/>
            <w:r>
              <w:t>entender</w:t>
            </w:r>
            <w:proofErr w:type="spellEnd"/>
            <w:r>
              <w:t xml:space="preserve"> </w:t>
            </w:r>
            <w:proofErr w:type="spellStart"/>
            <w:r>
              <w:t>necesidades</w:t>
            </w:r>
            <w:proofErr w:type="spellEnd"/>
            <w:r>
              <w:t xml:space="preserve">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 w:rsidR="000751AA">
              <w:t>así</w:t>
            </w:r>
            <w:proofErr w:type="spellEnd"/>
            <w:r w:rsidR="000751AA">
              <w:t xml:space="preserve"> que </w:t>
            </w:r>
            <w:proofErr w:type="spellStart"/>
            <w:r>
              <w:t>creo</w:t>
            </w:r>
            <w:proofErr w:type="spellEnd"/>
            <w:r>
              <w:t xml:space="preserve"> </w:t>
            </w:r>
            <w:proofErr w:type="spellStart"/>
            <w:r>
              <w:t>firmemente</w:t>
            </w:r>
            <w:proofErr w:type="spellEnd"/>
            <w:r>
              <w:t xml:space="preserve"> que mi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encontrar</w:t>
            </w:r>
            <w:proofErr w:type="spellEnd"/>
            <w:r>
              <w:t xml:space="preserve"> el </w:t>
            </w:r>
            <w:proofErr w:type="spellStart"/>
            <w:r>
              <w:t>equilibrio</w:t>
            </w:r>
            <w:proofErr w:type="spellEnd"/>
            <w:r>
              <w:t xml:space="preserve"> entre </w:t>
            </w:r>
            <w:proofErr w:type="spellStart"/>
            <w:r w:rsidR="000751AA">
              <w:t>esas</w:t>
            </w:r>
            <w:proofErr w:type="spellEnd"/>
            <w:r w:rsidR="00A813D0">
              <w:t xml:space="preserve"> </w:t>
            </w:r>
            <w:proofErr w:type="spellStart"/>
            <w:r w:rsidR="00A813D0">
              <w:t>necesidades</w:t>
            </w:r>
            <w:proofErr w:type="spellEnd"/>
            <w:r w:rsidR="00A813D0">
              <w:t xml:space="preserve">     </w:t>
            </w:r>
            <w:r>
              <w:t xml:space="preserve">y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objetivos</w:t>
            </w:r>
            <w:proofErr w:type="spellEnd"/>
            <w:r>
              <w:t xml:space="preserve"> de </w:t>
            </w:r>
            <w:r w:rsidR="000751AA">
              <w:t xml:space="preserve">un </w:t>
            </w:r>
            <w:proofErr w:type="spellStart"/>
            <w:r w:rsidR="000751AA">
              <w:t>producto</w:t>
            </w:r>
            <w:proofErr w:type="spellEnd"/>
            <w:r w:rsidR="000751AA">
              <w:t>.</w:t>
            </w:r>
          </w:p>
          <w:p w:rsidR="000751AA" w:rsidRDefault="000751AA" w:rsidP="00336C80">
            <w:pPr>
              <w:spacing w:after="80" w:line="259" w:lineRule="auto"/>
            </w:pPr>
          </w:p>
          <w:p w:rsidR="000751AA" w:rsidRDefault="00454D69" w:rsidP="000751AA">
            <w:pPr>
              <w:pStyle w:val="Ttulo2"/>
              <w:spacing w:line="259" w:lineRule="auto"/>
              <w:outlineLvl w:val="1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749C0A0" wp14:editId="136F9E28">
                  <wp:extent cx="333375" cy="33285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rain-proce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0" cy="34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751AA">
              <w:t>Habilidades técnicas</w:t>
            </w:r>
          </w:p>
          <w:p w:rsidR="00AD43A1" w:rsidRPr="00BC222A" w:rsidRDefault="001E6497" w:rsidP="00AD43A1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 </w:t>
            </w:r>
            <w:r w:rsidR="000751AA" w:rsidRPr="00BC222A">
              <w:rPr>
                <w:b/>
                <w:color w:val="595959" w:themeColor="text1" w:themeTint="A6"/>
              </w:rPr>
              <w:t>UX/</w:t>
            </w:r>
            <w:r w:rsidR="00AD43A1" w:rsidRPr="00BC222A">
              <w:rPr>
                <w:b/>
                <w:color w:val="595959" w:themeColor="text1" w:themeTint="A6"/>
              </w:rPr>
              <w:t>Research</w:t>
            </w:r>
          </w:p>
          <w:p w:rsidR="00AD43A1" w:rsidRDefault="001E6497" w:rsidP="00AD43A1">
            <w:pPr>
              <w:spacing w:after="80" w:line="259" w:lineRule="auto"/>
            </w:pPr>
            <w:r>
              <w:t xml:space="preserve"> </w:t>
            </w:r>
            <w:r w:rsidR="00AD43A1">
              <w:t>UCD</w:t>
            </w:r>
            <w:r w:rsidR="000751AA">
              <w:t xml:space="preserve"> </w:t>
            </w:r>
            <w:r w:rsidR="00AD43A1">
              <w:t>(</w:t>
            </w:r>
            <w:proofErr w:type="spellStart"/>
            <w:r w:rsidR="00AD43A1">
              <w:t>Diseño</w:t>
            </w:r>
            <w:proofErr w:type="spellEnd"/>
            <w:r w:rsidR="00AD43A1">
              <w:t xml:space="preserve"> </w:t>
            </w:r>
            <w:proofErr w:type="spellStart"/>
            <w:r w:rsidR="00AD43A1">
              <w:t>centrado</w:t>
            </w:r>
            <w:proofErr w:type="spellEnd"/>
            <w:r w:rsidR="00AD43A1">
              <w:t xml:space="preserve"> </w:t>
            </w:r>
            <w:proofErr w:type="spellStart"/>
            <w:r w:rsidR="00AD43A1">
              <w:t>en</w:t>
            </w:r>
            <w:proofErr w:type="spellEnd"/>
            <w:r w:rsidR="00AD43A1">
              <w:t xml:space="preserve"> el </w:t>
            </w:r>
            <w:proofErr w:type="spellStart"/>
            <w:r w:rsidR="00AD43A1">
              <w:t>usuario</w:t>
            </w:r>
            <w:proofErr w:type="spellEnd"/>
            <w:r w:rsidR="00AD43A1">
              <w:t>), Card Sorting, User Testing</w:t>
            </w:r>
          </w:p>
          <w:p w:rsidR="00AD43A1" w:rsidRPr="00BC222A" w:rsidRDefault="001E6497" w:rsidP="00AD43A1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 </w:t>
            </w:r>
            <w:r w:rsidR="000751AA" w:rsidRPr="00BC222A">
              <w:rPr>
                <w:b/>
                <w:color w:val="595959" w:themeColor="text1" w:themeTint="A6"/>
              </w:rPr>
              <w:t>UX/</w:t>
            </w:r>
            <w:r w:rsidR="00AD43A1" w:rsidRPr="00BC222A">
              <w:rPr>
                <w:b/>
                <w:color w:val="595959" w:themeColor="text1" w:themeTint="A6"/>
              </w:rPr>
              <w:t>UI</w:t>
            </w:r>
          </w:p>
          <w:p w:rsidR="00AD43A1" w:rsidRDefault="001E6497" w:rsidP="00AD43A1">
            <w:pPr>
              <w:spacing w:after="80" w:line="259" w:lineRule="auto"/>
            </w:pPr>
            <w:r>
              <w:t xml:space="preserve"> </w:t>
            </w:r>
            <w:proofErr w:type="spellStart"/>
            <w:r w:rsidR="00AD43A1">
              <w:t>Paleta</w:t>
            </w:r>
            <w:proofErr w:type="spellEnd"/>
            <w:r w:rsidR="00AD43A1">
              <w:t xml:space="preserve"> de </w:t>
            </w:r>
            <w:proofErr w:type="spellStart"/>
            <w:r w:rsidR="00AD43A1">
              <w:t>Colores</w:t>
            </w:r>
            <w:proofErr w:type="spellEnd"/>
            <w:r w:rsidR="00AD43A1">
              <w:t xml:space="preserve">, </w:t>
            </w:r>
            <w:proofErr w:type="spellStart"/>
            <w:r w:rsidR="00AD43A1">
              <w:t>Teoría</w:t>
            </w:r>
            <w:proofErr w:type="spellEnd"/>
            <w:r w:rsidR="00AD43A1">
              <w:t xml:space="preserve"> del color, </w:t>
            </w:r>
            <w:proofErr w:type="spellStart"/>
            <w:r w:rsidR="00AD43A1">
              <w:t>Tipografía</w:t>
            </w:r>
            <w:proofErr w:type="spellEnd"/>
          </w:p>
          <w:p w:rsidR="002E55A4" w:rsidRPr="00BC222A" w:rsidRDefault="001E6497" w:rsidP="002E55A4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 </w:t>
            </w:r>
            <w:proofErr w:type="spellStart"/>
            <w:r w:rsidR="002E55A4" w:rsidRPr="00BC222A">
              <w:rPr>
                <w:b/>
                <w:color w:val="595959" w:themeColor="text1" w:themeTint="A6"/>
              </w:rPr>
              <w:t>Prototipado</w:t>
            </w:r>
            <w:proofErr w:type="spellEnd"/>
            <w:r w:rsidR="002E55A4" w:rsidRPr="00BC222A">
              <w:rPr>
                <w:b/>
                <w:color w:val="595959" w:themeColor="text1" w:themeTint="A6"/>
              </w:rPr>
              <w:t xml:space="preserve"> </w:t>
            </w:r>
          </w:p>
          <w:p w:rsidR="000366C1" w:rsidRDefault="001E6497" w:rsidP="006264BD">
            <w:pPr>
              <w:spacing w:after="80" w:line="259" w:lineRule="auto"/>
            </w:pPr>
            <w:r>
              <w:t xml:space="preserve"> </w:t>
            </w:r>
            <w:proofErr w:type="spellStart"/>
            <w:r w:rsidR="002E55A4">
              <w:t>Figma</w:t>
            </w:r>
            <w:proofErr w:type="spellEnd"/>
            <w:r w:rsidR="002E55A4">
              <w:t xml:space="preserve"> Marvel </w:t>
            </w:r>
          </w:p>
          <w:p w:rsidR="002E55A4" w:rsidRPr="00BC222A" w:rsidRDefault="001E6497" w:rsidP="002E55A4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 </w:t>
            </w:r>
            <w:proofErr w:type="spellStart"/>
            <w:r w:rsidR="00BC222A" w:rsidRPr="00BC222A">
              <w:rPr>
                <w:b/>
                <w:color w:val="595959" w:themeColor="text1" w:themeTint="A6"/>
              </w:rPr>
              <w:t>Programación</w:t>
            </w:r>
            <w:proofErr w:type="spellEnd"/>
          </w:p>
          <w:p w:rsidR="002E55A4" w:rsidRDefault="001E6497" w:rsidP="002E55A4">
            <w:pPr>
              <w:spacing w:after="80" w:line="259" w:lineRule="auto"/>
            </w:pPr>
            <w:r>
              <w:t xml:space="preserve"> </w:t>
            </w:r>
            <w:r w:rsidR="00AD43A1">
              <w:t xml:space="preserve">Html5, Css3, </w:t>
            </w:r>
            <w:proofErr w:type="spellStart"/>
            <w:r w:rsidR="00AD43A1">
              <w:t>Javascript</w:t>
            </w:r>
            <w:proofErr w:type="spellEnd"/>
            <w:r w:rsidR="00AD43A1">
              <w:t xml:space="preserve">, </w:t>
            </w:r>
            <w:proofErr w:type="spellStart"/>
            <w:r w:rsidR="00AD43A1">
              <w:t>Jquery</w:t>
            </w:r>
            <w:proofErr w:type="spellEnd"/>
            <w:r w:rsidR="00AD43A1">
              <w:t>, Firebase, Bootstrap</w:t>
            </w:r>
          </w:p>
          <w:p w:rsidR="00FC5507" w:rsidRDefault="00FC5507" w:rsidP="002E55A4">
            <w:pPr>
              <w:spacing w:after="80" w:line="259" w:lineRule="auto"/>
            </w:pPr>
          </w:p>
          <w:p w:rsidR="00BC222A" w:rsidRDefault="00BC222A" w:rsidP="002E55A4">
            <w:pPr>
              <w:spacing w:after="80" w:line="259" w:lineRule="auto"/>
            </w:pPr>
          </w:p>
          <w:p w:rsidR="00FC5507" w:rsidRDefault="00FC5507" w:rsidP="002E55A4">
            <w:pPr>
              <w:spacing w:after="80" w:line="259" w:lineRule="auto"/>
            </w:pPr>
          </w:p>
          <w:p w:rsidR="000751AA" w:rsidRDefault="00454D69" w:rsidP="000751AA">
            <w:pPr>
              <w:pStyle w:val="Ttulo2"/>
              <w:spacing w:line="259" w:lineRule="auto"/>
              <w:outlineLvl w:val="1"/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>
                  <wp:extent cx="333375" cy="3333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motio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01" cy="33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6497">
              <w:t xml:space="preserve"> </w:t>
            </w:r>
            <w:r w:rsidR="000751AA">
              <w:t>Habilidades Blandas</w:t>
            </w:r>
          </w:p>
          <w:p w:rsidR="00ED3FC5" w:rsidRPr="001E6497" w:rsidRDefault="000751AA" w:rsidP="00ED3FC5">
            <w:pPr>
              <w:pStyle w:val="Ttulo3"/>
              <w:spacing w:line="360" w:lineRule="auto"/>
              <w:outlineLvl w:val="2"/>
              <w:rPr>
                <w:b/>
                <w:color w:val="808080" w:themeColor="background1" w:themeShade="80"/>
              </w:rPr>
            </w:pPr>
            <w:proofErr w:type="spellStart"/>
            <w:r w:rsidRPr="001E6497">
              <w:rPr>
                <w:b/>
                <w:color w:val="808080" w:themeColor="background1" w:themeShade="80"/>
              </w:rPr>
              <w:t>Adaptabilidad</w:t>
            </w:r>
            <w:proofErr w:type="spellEnd"/>
          </w:p>
          <w:p w:rsidR="002E55A4" w:rsidRPr="001E6497" w:rsidRDefault="000751AA" w:rsidP="00ED3FC5">
            <w:pPr>
              <w:pStyle w:val="Ttulo3"/>
              <w:spacing w:line="360" w:lineRule="auto"/>
              <w:outlineLvl w:val="2"/>
              <w:rPr>
                <w:b/>
                <w:color w:val="808080" w:themeColor="background1" w:themeShade="80"/>
              </w:rPr>
            </w:pPr>
            <w:proofErr w:type="spellStart"/>
            <w:r w:rsidRPr="001E6497">
              <w:rPr>
                <w:b/>
                <w:color w:val="808080" w:themeColor="background1" w:themeShade="80"/>
              </w:rPr>
              <w:t>Capacidad</w:t>
            </w:r>
            <w:proofErr w:type="spellEnd"/>
            <w:r w:rsidRPr="001E6497">
              <w:rPr>
                <w:b/>
                <w:color w:val="808080" w:themeColor="background1" w:themeShade="80"/>
              </w:rPr>
              <w:t xml:space="preserve"> de </w:t>
            </w:r>
            <w:proofErr w:type="spellStart"/>
            <w:r w:rsidRPr="001E6497">
              <w:rPr>
                <w:b/>
                <w:color w:val="808080" w:themeColor="background1" w:themeShade="80"/>
              </w:rPr>
              <w:t>Síntesis</w:t>
            </w:r>
            <w:proofErr w:type="spellEnd"/>
            <w:r w:rsidRPr="001E6497">
              <w:rPr>
                <w:b/>
                <w:color w:val="808080" w:themeColor="background1" w:themeShade="80"/>
              </w:rPr>
              <w:t xml:space="preserve"> y </w:t>
            </w:r>
            <w:proofErr w:type="spellStart"/>
            <w:r w:rsidRPr="001E6497">
              <w:rPr>
                <w:b/>
                <w:color w:val="808080" w:themeColor="background1" w:themeShade="80"/>
              </w:rPr>
              <w:t>Análisis</w:t>
            </w:r>
            <w:proofErr w:type="spellEnd"/>
            <w:r w:rsidR="009F1C7E" w:rsidRPr="001E6497">
              <w:rPr>
                <w:b/>
                <w:color w:val="808080" w:themeColor="background1" w:themeShade="80"/>
              </w:rPr>
              <w:t>.</w:t>
            </w:r>
          </w:p>
          <w:p w:rsidR="00454D69" w:rsidRPr="001E6497" w:rsidRDefault="000751AA" w:rsidP="00ED3FC5">
            <w:pPr>
              <w:pStyle w:val="Ttulo3"/>
              <w:spacing w:line="360" w:lineRule="auto"/>
              <w:outlineLvl w:val="2"/>
              <w:rPr>
                <w:b/>
                <w:color w:val="808080" w:themeColor="background1" w:themeShade="80"/>
              </w:rPr>
            </w:pPr>
            <w:proofErr w:type="spellStart"/>
            <w:r w:rsidRPr="001E6497">
              <w:rPr>
                <w:b/>
                <w:color w:val="808080" w:themeColor="background1" w:themeShade="80"/>
              </w:rPr>
              <w:t>Trabajo</w:t>
            </w:r>
            <w:proofErr w:type="spellEnd"/>
            <w:r w:rsidRPr="001E6497">
              <w:rPr>
                <w:b/>
                <w:color w:val="808080" w:themeColor="background1" w:themeShade="80"/>
              </w:rPr>
              <w:t xml:space="preserve"> </w:t>
            </w:r>
            <w:proofErr w:type="spellStart"/>
            <w:r w:rsidR="009F1C7E" w:rsidRPr="001E6497">
              <w:rPr>
                <w:b/>
                <w:color w:val="808080" w:themeColor="background1" w:themeShade="80"/>
              </w:rPr>
              <w:t>colaborativo</w:t>
            </w:r>
            <w:proofErr w:type="spellEnd"/>
          </w:p>
          <w:p w:rsidR="00FF2242" w:rsidRPr="00FF2242" w:rsidRDefault="00454D69" w:rsidP="00FF2242">
            <w:pPr>
              <w:pStyle w:val="Ttulo3"/>
              <w:spacing w:line="360" w:lineRule="auto"/>
              <w:rPr>
                <w:b/>
                <w:color w:val="808080" w:themeColor="background1" w:themeShade="80"/>
              </w:rPr>
            </w:pPr>
            <w:proofErr w:type="spellStart"/>
            <w:r w:rsidRPr="001E6497">
              <w:rPr>
                <w:b/>
                <w:color w:val="808080" w:themeColor="background1" w:themeShade="80"/>
              </w:rPr>
              <w:t>Empatí</w:t>
            </w:r>
            <w:r w:rsidR="000751AA" w:rsidRPr="001E6497">
              <w:rPr>
                <w:b/>
                <w:color w:val="808080" w:themeColor="background1" w:themeShade="80"/>
              </w:rPr>
              <w:t>a</w:t>
            </w:r>
            <w:proofErr w:type="spellEnd"/>
            <w:r w:rsidR="00FF2242">
              <w:t xml:space="preserve">       </w:t>
            </w:r>
          </w:p>
          <w:p w:rsidR="007A67D8" w:rsidRPr="00FF2242" w:rsidRDefault="00FF2242" w:rsidP="00FF2242">
            <w:pPr>
              <w:pStyle w:val="Ttulo2"/>
              <w:spacing w:line="259" w:lineRule="auto"/>
              <w:outlineLvl w:val="1"/>
            </w:pPr>
            <w:r w:rsidRPr="00FF2242">
              <w:rPr>
                <w:noProof/>
                <w:lang w:val="es-PE" w:eastAsia="es-P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99060</wp:posOffset>
                  </wp:positionV>
                  <wp:extent cx="428625" cy="428625"/>
                  <wp:effectExtent l="0" t="0" r="9525" b="9525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</w:t>
            </w:r>
            <w:r w:rsidR="007A67D8" w:rsidRPr="00FF2242">
              <w:t>intereses/actividades</w:t>
            </w:r>
          </w:p>
          <w:p w:rsidR="002E55A4" w:rsidRPr="000751AA" w:rsidRDefault="002E55A4" w:rsidP="002E55A4">
            <w:pPr>
              <w:pStyle w:val="Ttulo3"/>
              <w:spacing w:line="259" w:lineRule="auto"/>
              <w:outlineLvl w:val="2"/>
            </w:pPr>
            <w:r w:rsidRPr="00BC222A">
              <w:rPr>
                <w:b/>
                <w:color w:val="595959" w:themeColor="text1" w:themeTint="A6"/>
              </w:rPr>
              <w:t>2do Lugar Hackat</w:t>
            </w:r>
            <w:r w:rsidR="00BC222A">
              <w:rPr>
                <w:b/>
                <w:color w:val="595959" w:themeColor="text1" w:themeTint="A6"/>
              </w:rPr>
              <w:t>h</w:t>
            </w:r>
            <w:r w:rsidRPr="00BC222A">
              <w:rPr>
                <w:b/>
                <w:color w:val="595959" w:themeColor="text1" w:themeTint="A6"/>
              </w:rPr>
              <w:t xml:space="preserve">on </w:t>
            </w:r>
            <w:proofErr w:type="spellStart"/>
            <w:r w:rsidRPr="00BC222A">
              <w:rPr>
                <w:b/>
                <w:color w:val="595959" w:themeColor="text1" w:themeTint="A6"/>
              </w:rPr>
              <w:t>Movilidad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</w:t>
            </w:r>
            <w:proofErr w:type="spellStart"/>
            <w:r w:rsidRPr="00BC222A">
              <w:rPr>
                <w:b/>
                <w:color w:val="595959" w:themeColor="text1" w:themeTint="A6"/>
              </w:rPr>
              <w:t>Sostenible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| PUCP</w:t>
            </w:r>
            <w:r w:rsidR="00BC222A" w:rsidRPr="00BC222A">
              <w:rPr>
                <w:b/>
                <w:color w:val="595959" w:themeColor="text1" w:themeTint="A6"/>
              </w:rPr>
              <w:t xml:space="preserve"> </w:t>
            </w:r>
            <w:r w:rsidR="00BC222A" w:rsidRPr="00BC222A">
              <w:rPr>
                <w:b/>
              </w:rPr>
              <w:t>|</w:t>
            </w:r>
            <w:r w:rsidR="00BC222A">
              <w:t xml:space="preserve"> </w:t>
            </w:r>
            <w:r w:rsidR="00BC222A">
              <w:rPr>
                <w:b/>
                <w:i/>
                <w:color w:val="595959" w:themeColor="text1" w:themeTint="A6"/>
                <w:sz w:val="20"/>
                <w:szCs w:val="20"/>
              </w:rPr>
              <w:t>(2018</w:t>
            </w:r>
            <w:r w:rsidR="00BC222A" w:rsidRPr="00AB6807">
              <w:rPr>
                <w:b/>
                <w:i/>
                <w:color w:val="595959" w:themeColor="text1" w:themeTint="A6"/>
                <w:sz w:val="20"/>
                <w:szCs w:val="20"/>
              </w:rPr>
              <w:t>)</w:t>
            </w:r>
          </w:p>
          <w:p w:rsidR="002E55A4" w:rsidRPr="00FF2242" w:rsidRDefault="002E55A4" w:rsidP="000751AA">
            <w:pPr>
              <w:spacing w:after="80" w:line="259" w:lineRule="auto"/>
              <w:rPr>
                <w:i/>
              </w:rPr>
            </w:pPr>
            <w:proofErr w:type="spellStart"/>
            <w:r w:rsidRPr="00FF2242">
              <w:rPr>
                <w:i/>
              </w:rPr>
              <w:t>Aplicación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móvil</w:t>
            </w:r>
            <w:proofErr w:type="spellEnd"/>
            <w:r w:rsidRPr="00FF2242">
              <w:rPr>
                <w:i/>
              </w:rPr>
              <w:t xml:space="preserve"> que </w:t>
            </w:r>
            <w:proofErr w:type="spellStart"/>
            <w:r w:rsidRPr="00FF2242">
              <w:rPr>
                <w:i/>
              </w:rPr>
              <w:t>muestra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rutas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seguras</w:t>
            </w:r>
            <w:proofErr w:type="spellEnd"/>
            <w:r w:rsidRPr="00FF2242">
              <w:rPr>
                <w:i/>
              </w:rPr>
              <w:t xml:space="preserve">, para la </w:t>
            </w:r>
            <w:proofErr w:type="spellStart"/>
            <w:r w:rsidRPr="00FF2242">
              <w:rPr>
                <w:i/>
              </w:rPr>
              <w:t>comunidad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ciclista</w:t>
            </w:r>
            <w:proofErr w:type="spellEnd"/>
            <w:r w:rsidRPr="00FF2242">
              <w:rPr>
                <w:i/>
              </w:rPr>
              <w:t xml:space="preserve"> de Lima </w:t>
            </w:r>
            <w:proofErr w:type="spellStart"/>
            <w:r w:rsidRPr="00FF2242">
              <w:rPr>
                <w:i/>
              </w:rPr>
              <w:t>Metropolitana</w:t>
            </w:r>
            <w:proofErr w:type="spellEnd"/>
            <w:r w:rsidRPr="00FF2242">
              <w:rPr>
                <w:i/>
              </w:rPr>
              <w:t>.</w:t>
            </w:r>
            <w:r w:rsidR="00AB6807" w:rsidRPr="00FF2242">
              <w:rPr>
                <w:i/>
              </w:rPr>
              <w:t xml:space="preserve">                                                                                                 </w:t>
            </w:r>
          </w:p>
          <w:p w:rsidR="007A67D8" w:rsidRPr="006264BD" w:rsidRDefault="002E55A4" w:rsidP="007A67D8">
            <w:pPr>
              <w:pStyle w:val="Ttulo3"/>
              <w:spacing w:line="259" w:lineRule="auto"/>
              <w:outlineLvl w:val="2"/>
            </w:pPr>
            <w:r w:rsidRPr="00BC222A">
              <w:rPr>
                <w:b/>
                <w:color w:val="595959" w:themeColor="text1" w:themeTint="A6"/>
              </w:rPr>
              <w:t>Hackat</w:t>
            </w:r>
            <w:r w:rsidR="00BC222A" w:rsidRPr="00BC222A">
              <w:rPr>
                <w:b/>
                <w:color w:val="595959" w:themeColor="text1" w:themeTint="A6"/>
              </w:rPr>
              <w:t>h</w:t>
            </w:r>
            <w:r w:rsidRPr="00BC222A">
              <w:rPr>
                <w:b/>
                <w:color w:val="595959" w:themeColor="text1" w:themeTint="A6"/>
              </w:rPr>
              <w:t xml:space="preserve">on </w:t>
            </w:r>
            <w:proofErr w:type="spellStart"/>
            <w:r w:rsidRPr="00BC222A">
              <w:rPr>
                <w:b/>
                <w:color w:val="595959" w:themeColor="text1" w:themeTint="A6"/>
              </w:rPr>
              <w:t>Igualdad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de </w:t>
            </w:r>
            <w:proofErr w:type="spellStart"/>
            <w:r w:rsidRPr="00BC222A">
              <w:rPr>
                <w:b/>
                <w:color w:val="595959" w:themeColor="text1" w:themeTint="A6"/>
              </w:rPr>
              <w:t>Género</w:t>
            </w:r>
            <w:proofErr w:type="spellEnd"/>
            <w:r w:rsidR="007A67D8" w:rsidRPr="00BC222A">
              <w:rPr>
                <w:b/>
                <w:color w:val="595959" w:themeColor="text1" w:themeTint="A6"/>
              </w:rPr>
              <w:t xml:space="preserve"> | </w:t>
            </w:r>
            <w:proofErr w:type="spellStart"/>
            <w:r w:rsidRPr="00BC222A">
              <w:rPr>
                <w:b/>
                <w:color w:val="595959" w:themeColor="text1" w:themeTint="A6"/>
              </w:rPr>
              <w:t>Ministerio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de la </w:t>
            </w:r>
            <w:proofErr w:type="spellStart"/>
            <w:r w:rsidRPr="00BC222A">
              <w:rPr>
                <w:b/>
                <w:color w:val="595959" w:themeColor="text1" w:themeTint="A6"/>
              </w:rPr>
              <w:t>Mujer</w:t>
            </w:r>
            <w:proofErr w:type="spellEnd"/>
            <w:r w:rsidR="00BC222A" w:rsidRPr="00BC222A">
              <w:rPr>
                <w:b/>
                <w:color w:val="595959" w:themeColor="text1" w:themeTint="A6"/>
              </w:rPr>
              <w:t xml:space="preserve"> |</w:t>
            </w:r>
            <w:r w:rsidR="00BC222A" w:rsidRPr="00BC222A">
              <w:rPr>
                <w:color w:val="595959" w:themeColor="text1" w:themeTint="A6"/>
              </w:rPr>
              <w:t xml:space="preserve"> </w:t>
            </w:r>
            <w:r w:rsidR="00BC222A">
              <w:rPr>
                <w:b/>
                <w:i/>
                <w:color w:val="595959" w:themeColor="text1" w:themeTint="A6"/>
                <w:sz w:val="20"/>
                <w:szCs w:val="20"/>
              </w:rPr>
              <w:t>(2017)</w:t>
            </w:r>
          </w:p>
          <w:p w:rsidR="00EA1EBE" w:rsidRPr="00FF2242" w:rsidRDefault="002E55A4" w:rsidP="007A67D8">
            <w:pPr>
              <w:spacing w:after="80" w:line="259" w:lineRule="auto"/>
              <w:rPr>
                <w:i/>
              </w:rPr>
            </w:pPr>
            <w:proofErr w:type="spellStart"/>
            <w:r w:rsidRPr="00FF2242">
              <w:rPr>
                <w:i/>
              </w:rPr>
              <w:t>Propusimos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soluciones</w:t>
            </w:r>
            <w:proofErr w:type="spellEnd"/>
            <w:r w:rsidRPr="00FF2242">
              <w:rPr>
                <w:i/>
              </w:rPr>
              <w:t xml:space="preserve"> para </w:t>
            </w:r>
            <w:proofErr w:type="spellStart"/>
            <w:r w:rsidRPr="00FF2242">
              <w:rPr>
                <w:i/>
              </w:rPr>
              <w:t>generar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espacios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seguros</w:t>
            </w:r>
            <w:proofErr w:type="spellEnd"/>
            <w:r w:rsidRPr="00FF2242">
              <w:rPr>
                <w:i/>
              </w:rPr>
              <w:t xml:space="preserve"> </w:t>
            </w:r>
            <w:proofErr w:type="spellStart"/>
            <w:r w:rsidRPr="00FF2242">
              <w:rPr>
                <w:i/>
              </w:rPr>
              <w:t>libres</w:t>
            </w:r>
            <w:proofErr w:type="spellEnd"/>
            <w:r w:rsidRPr="00FF2242">
              <w:rPr>
                <w:i/>
              </w:rPr>
              <w:t xml:space="preserve"> de </w:t>
            </w:r>
            <w:proofErr w:type="spellStart"/>
            <w:r w:rsidRPr="00FF2242">
              <w:rPr>
                <w:i/>
              </w:rPr>
              <w:t>violencia</w:t>
            </w:r>
            <w:proofErr w:type="spellEnd"/>
            <w:r w:rsidRPr="00FF2242">
              <w:rPr>
                <w:i/>
              </w:rPr>
              <w:t>.</w:t>
            </w:r>
            <w:r w:rsidR="00AB6807" w:rsidRPr="00FF2242">
              <w:rPr>
                <w:i/>
              </w:rPr>
              <w:t xml:space="preserve">   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  <w:proofErr w:type="spellStart"/>
            <w:r w:rsidRPr="00BC222A">
              <w:rPr>
                <w:b/>
                <w:color w:val="595959" w:themeColor="text1" w:themeTint="A6"/>
              </w:rPr>
              <w:t>Voluntariado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| Nueva </w:t>
            </w:r>
            <w:proofErr w:type="spellStart"/>
            <w:r w:rsidRPr="00BC222A">
              <w:rPr>
                <w:b/>
                <w:color w:val="595959" w:themeColor="text1" w:themeTint="A6"/>
              </w:rPr>
              <w:t>Acrópolis</w:t>
            </w:r>
            <w:proofErr w:type="spellEnd"/>
            <w:r w:rsidR="00BC222A" w:rsidRPr="00BC222A">
              <w:rPr>
                <w:b/>
                <w:color w:val="595959" w:themeColor="text1" w:themeTint="A6"/>
              </w:rPr>
              <w:t xml:space="preserve"> |</w:t>
            </w:r>
            <w:r w:rsidR="00BC222A">
              <w:t xml:space="preserve"> </w:t>
            </w:r>
            <w:r w:rsidR="00BC222A" w:rsidRPr="00AB6807">
              <w:rPr>
                <w:b/>
                <w:i/>
                <w:color w:val="595959" w:themeColor="text1" w:themeTint="A6"/>
                <w:sz w:val="20"/>
                <w:szCs w:val="20"/>
              </w:rPr>
              <w:t>(2015-2016)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</w:p>
          <w:p w:rsidR="00EA1EBE" w:rsidRPr="00FF2242" w:rsidRDefault="002E55A4" w:rsidP="000751AA">
            <w:pPr>
              <w:pStyle w:val="Ttulo3"/>
              <w:spacing w:line="259" w:lineRule="auto"/>
              <w:outlineLvl w:val="2"/>
              <w:rPr>
                <w:i/>
                <w:color w:val="595959" w:themeColor="text1" w:themeTint="A6"/>
                <w:sz w:val="20"/>
                <w:szCs w:val="20"/>
              </w:rPr>
            </w:pPr>
            <w:proofErr w:type="spellStart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>Promoviendo</w:t>
            </w:r>
            <w:proofErr w:type="spellEnd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>actividades</w:t>
            </w:r>
            <w:proofErr w:type="spellEnd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>culturales</w:t>
            </w:r>
            <w:proofErr w:type="spellEnd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de la </w:t>
            </w:r>
            <w:proofErr w:type="spellStart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>mano</w:t>
            </w:r>
            <w:proofErr w:type="spellEnd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d</w:t>
            </w:r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e </w:t>
            </w:r>
            <w:proofErr w:type="spellStart"/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>ayuda</w:t>
            </w:r>
            <w:proofErr w:type="spellEnd"/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social a </w:t>
            </w:r>
            <w:proofErr w:type="spellStart"/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>los</w:t>
            </w:r>
            <w:proofErr w:type="spellEnd"/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>sectores</w:t>
            </w:r>
            <w:proofErr w:type="spellEnd"/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0751AA" w:rsidRPr="00FF2242">
              <w:rPr>
                <w:i/>
                <w:color w:val="595959" w:themeColor="text1" w:themeTint="A6"/>
                <w:sz w:val="20"/>
                <w:szCs w:val="20"/>
              </w:rPr>
              <w:t>má</w:t>
            </w:r>
            <w:r w:rsidRPr="00FF2242">
              <w:rPr>
                <w:i/>
                <w:color w:val="595959" w:themeColor="text1" w:themeTint="A6"/>
                <w:sz w:val="20"/>
                <w:szCs w:val="20"/>
              </w:rPr>
              <w:t>s</w:t>
            </w:r>
            <w:proofErr w:type="spellEnd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>vulnerables</w:t>
            </w:r>
            <w:proofErr w:type="spellEnd"/>
            <w:r w:rsidRPr="00FF2242">
              <w:rPr>
                <w:i/>
                <w:color w:val="595959" w:themeColor="text1" w:themeTint="A6"/>
                <w:sz w:val="20"/>
                <w:szCs w:val="20"/>
              </w:rPr>
              <w:t>.</w:t>
            </w:r>
            <w:r w:rsidR="00AB6807" w:rsidRPr="00FF2242">
              <w:rPr>
                <w:i/>
                <w:color w:val="595959" w:themeColor="text1" w:themeTint="A6"/>
                <w:sz w:val="20"/>
                <w:szCs w:val="20"/>
              </w:rPr>
              <w:t xml:space="preserve">                                                                                            </w:t>
            </w:r>
          </w:p>
          <w:p w:rsidR="00EA1EBE" w:rsidRDefault="007D6EAC" w:rsidP="007A67D8">
            <w:pPr>
              <w:pStyle w:val="Ttulo2"/>
              <w:spacing w:line="259" w:lineRule="auto"/>
              <w:outlineLvl w:val="1"/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107950</wp:posOffset>
                  </wp:positionV>
                  <wp:extent cx="381000" cy="38100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duation-cap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2242">
              <w:t xml:space="preserve">         </w:t>
            </w:r>
            <w:r w:rsidR="00EA1EBE">
              <w:t>educación</w:t>
            </w:r>
          </w:p>
          <w:p w:rsidR="00EA1EBE" w:rsidRPr="00BC222A" w:rsidRDefault="00EA1EBE" w:rsidP="00EA1EBE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 w:rsidRPr="00BC222A">
              <w:rPr>
                <w:b/>
                <w:color w:val="595959" w:themeColor="text1" w:themeTint="A6"/>
              </w:rPr>
              <w:t>UX Design</w:t>
            </w:r>
          </w:p>
          <w:p w:rsidR="00EA1EBE" w:rsidRPr="006264BD" w:rsidRDefault="00EA1EBE" w:rsidP="007D6EAC">
            <w:pPr>
              <w:spacing w:after="80" w:line="259" w:lineRule="auto"/>
            </w:pPr>
            <w:proofErr w:type="spellStart"/>
            <w:r>
              <w:t>Laboratoria</w:t>
            </w:r>
            <w:proofErr w:type="spellEnd"/>
            <w:r w:rsidR="00AB6807">
              <w:t xml:space="preserve">                                                                         </w:t>
            </w:r>
            <w:r w:rsidR="005A5BB6">
              <w:t xml:space="preserve">                </w:t>
            </w:r>
            <w:r w:rsidR="00AB6807">
              <w:t xml:space="preserve"> </w:t>
            </w:r>
            <w:r w:rsidR="00AB6807" w:rsidRPr="00AB6807">
              <w:rPr>
                <w:b/>
                <w:i/>
              </w:rPr>
              <w:t>(2017-2018)</w:t>
            </w:r>
          </w:p>
          <w:p w:rsidR="007A67D8" w:rsidRPr="00BC222A" w:rsidRDefault="007A67D8" w:rsidP="007A67D8">
            <w:pPr>
              <w:pStyle w:val="Ttulo3"/>
              <w:spacing w:line="259" w:lineRule="auto"/>
              <w:outlineLvl w:val="2"/>
              <w:rPr>
                <w:b/>
              </w:rPr>
            </w:pPr>
            <w:proofErr w:type="spellStart"/>
            <w:r w:rsidRPr="00BC222A">
              <w:rPr>
                <w:b/>
                <w:color w:val="595959" w:themeColor="text1" w:themeTint="A6"/>
              </w:rPr>
              <w:t>Ciencias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de la </w:t>
            </w:r>
            <w:proofErr w:type="spellStart"/>
            <w:r w:rsidRPr="00BC222A">
              <w:rPr>
                <w:b/>
                <w:color w:val="595959" w:themeColor="text1" w:themeTint="A6"/>
              </w:rPr>
              <w:t>Comunicación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Social</w:t>
            </w:r>
            <w:r w:rsidR="00AB6807" w:rsidRPr="00BC222A">
              <w:rPr>
                <w:b/>
              </w:rPr>
              <w:t xml:space="preserve">                                          </w:t>
            </w:r>
          </w:p>
          <w:p w:rsidR="007A67D8" w:rsidRPr="006264BD" w:rsidRDefault="007A67D8" w:rsidP="006264BD">
            <w:pPr>
              <w:spacing w:after="80" w:line="259" w:lineRule="auto"/>
            </w:pPr>
            <w:r>
              <w:t xml:space="preserve">Universidad Nacional del </w:t>
            </w:r>
            <w:proofErr w:type="spellStart"/>
            <w:r>
              <w:t>Altiplano</w:t>
            </w:r>
            <w:proofErr w:type="spellEnd"/>
            <w:r w:rsidR="00AB6807">
              <w:t xml:space="preserve">                                                  </w:t>
            </w:r>
            <w:r w:rsidR="00AB6807" w:rsidRPr="00AB6807">
              <w:rPr>
                <w:b/>
                <w:i/>
              </w:rPr>
              <w:t>(2013-2016)</w:t>
            </w:r>
          </w:p>
          <w:p w:rsidR="00AA2E65" w:rsidRPr="006264BD" w:rsidRDefault="007D6EAC" w:rsidP="00CA1F42">
            <w:pPr>
              <w:pStyle w:val="Ttulo2"/>
              <w:spacing w:line="259" w:lineRule="auto"/>
              <w:outlineLvl w:val="1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381000" cy="3810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nowled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5" cy="3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EA1EBE">
              <w:t>idiomas</w:t>
            </w:r>
            <w:r w:rsidR="00BC222A">
              <w:t xml:space="preserve"> / otros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  <w:proofErr w:type="spellStart"/>
            <w:r w:rsidRPr="00BC222A">
              <w:rPr>
                <w:b/>
                <w:color w:val="595959" w:themeColor="text1" w:themeTint="A6"/>
              </w:rPr>
              <w:t>Inglés</w:t>
            </w:r>
            <w:proofErr w:type="spellEnd"/>
            <w:r w:rsidR="00AB6807" w:rsidRPr="00BC222A">
              <w:rPr>
                <w:b/>
                <w:color w:val="595959" w:themeColor="text1" w:themeTint="A6"/>
              </w:rPr>
              <w:t xml:space="preserve"> </w:t>
            </w:r>
            <w:r w:rsidR="00AB6807">
              <w:t xml:space="preserve">                                                                                      </w:t>
            </w:r>
            <w:r w:rsidR="00AB6807" w:rsidRPr="00AB6807">
              <w:rPr>
                <w:b/>
                <w:i/>
                <w:color w:val="595959" w:themeColor="text1" w:themeTint="A6"/>
                <w:sz w:val="20"/>
                <w:szCs w:val="20"/>
              </w:rPr>
              <w:t>(2013-2016)</w:t>
            </w:r>
          </w:p>
          <w:p w:rsidR="00EA1EBE" w:rsidRDefault="00EA1EBE" w:rsidP="00EA1EBE">
            <w:pPr>
              <w:spacing w:after="80" w:line="259" w:lineRule="auto"/>
            </w:pPr>
            <w:proofErr w:type="spellStart"/>
            <w:r>
              <w:t>Nivel</w:t>
            </w:r>
            <w:proofErr w:type="spellEnd"/>
            <w:r>
              <w:t xml:space="preserve"> : </w:t>
            </w:r>
            <w:proofErr w:type="spellStart"/>
            <w:r>
              <w:t>Avanzado</w:t>
            </w:r>
            <w:proofErr w:type="spellEnd"/>
          </w:p>
          <w:p w:rsidR="009F1C7E" w:rsidRDefault="009F1C7E" w:rsidP="009F1C7E">
            <w:pPr>
              <w:pStyle w:val="Ttulo3"/>
              <w:spacing w:line="259" w:lineRule="auto"/>
              <w:outlineLvl w:val="2"/>
            </w:pPr>
            <w:proofErr w:type="spellStart"/>
            <w:r>
              <w:rPr>
                <w:b/>
                <w:color w:val="595959" w:themeColor="text1" w:themeTint="A6"/>
              </w:rPr>
              <w:t>Informática</w:t>
            </w:r>
            <w:proofErr w:type="spellEnd"/>
            <w:r>
              <w:t xml:space="preserve">                                                                                      </w:t>
            </w:r>
          </w:p>
          <w:p w:rsidR="00EA1EBE" w:rsidRPr="009F1C7E" w:rsidRDefault="009F1C7E" w:rsidP="009F1C7E">
            <w:pPr>
              <w:spacing w:after="80" w:line="259" w:lineRule="auto"/>
              <w:rPr>
                <w:lang w:val="es-ES"/>
              </w:rPr>
            </w:pPr>
            <w:r>
              <w:t>Word, Excel</w:t>
            </w:r>
            <w:r w:rsidR="00FF2242">
              <w:t>, Power Point</w:t>
            </w:r>
          </w:p>
          <w:p w:rsidR="00F96282" w:rsidRPr="006264BD" w:rsidRDefault="00F96282" w:rsidP="00EA1EBE">
            <w:pPr>
              <w:spacing w:after="80" w:line="259" w:lineRule="auto"/>
            </w:pPr>
          </w:p>
        </w:tc>
        <w:bookmarkStart w:id="0" w:name="_GoBack"/>
        <w:bookmarkEnd w:id="0"/>
      </w:tr>
    </w:tbl>
    <w:p w:rsidR="00CA1F42" w:rsidRPr="00FC5507" w:rsidRDefault="00CA1F42" w:rsidP="009F1C7E">
      <w:pPr>
        <w:tabs>
          <w:tab w:val="left" w:pos="9330"/>
        </w:tabs>
      </w:pPr>
    </w:p>
    <w:sectPr w:rsidR="00CA1F42" w:rsidRPr="00FC5507" w:rsidSect="00F96282">
      <w:headerReference w:type="first" r:id="rId17"/>
      <w:pgSz w:w="12240" w:h="15840" w:code="1"/>
      <w:pgMar w:top="763" w:right="720" w:bottom="1152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C2" w:rsidRDefault="00B917C2" w:rsidP="00BF732B">
      <w:pPr>
        <w:spacing w:after="0" w:line="240" w:lineRule="auto"/>
      </w:pPr>
      <w:r>
        <w:separator/>
      </w:r>
    </w:p>
    <w:p w:rsidR="00B917C2" w:rsidRDefault="00B917C2"/>
  </w:endnote>
  <w:endnote w:type="continuationSeparator" w:id="0">
    <w:p w:rsidR="00B917C2" w:rsidRDefault="00B917C2" w:rsidP="00BF732B">
      <w:pPr>
        <w:spacing w:after="0" w:line="240" w:lineRule="auto"/>
      </w:pPr>
      <w:r>
        <w:continuationSeparator/>
      </w:r>
    </w:p>
    <w:p w:rsidR="00B917C2" w:rsidRDefault="00B917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C2" w:rsidRDefault="00B917C2" w:rsidP="00BF732B">
      <w:pPr>
        <w:spacing w:after="0" w:line="240" w:lineRule="auto"/>
      </w:pPr>
      <w:r>
        <w:separator/>
      </w:r>
    </w:p>
  </w:footnote>
  <w:footnote w:type="continuationSeparator" w:id="0">
    <w:p w:rsidR="00B917C2" w:rsidRDefault="00B917C2" w:rsidP="00BF732B">
      <w:pPr>
        <w:spacing w:after="0" w:line="240" w:lineRule="auto"/>
      </w:pPr>
      <w:r>
        <w:continuationSeparator/>
      </w:r>
    </w:p>
    <w:p w:rsidR="00B917C2" w:rsidRDefault="00B917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D34" w:rsidRDefault="00FC0D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6D8FFCD" wp14:editId="1DDA1CAA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1773936" cy="1773936"/>
              <wp:effectExtent l="19050" t="19050" r="17145" b="17145"/>
              <wp:wrapNone/>
              <wp:docPr id="9" name="Oval 9" descr="Circle 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3936" cy="1773936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oval w14:anchorId="25257BF0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" filled="f" strokecolor="#6ebd35 [3204]" strokeweight="3pt">
              <v:stroke joinstyle="miter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BE"/>
    <w:rsid w:val="00010191"/>
    <w:rsid w:val="00016DED"/>
    <w:rsid w:val="00022664"/>
    <w:rsid w:val="0003442A"/>
    <w:rsid w:val="000366C1"/>
    <w:rsid w:val="00054891"/>
    <w:rsid w:val="00060192"/>
    <w:rsid w:val="000648C6"/>
    <w:rsid w:val="000751AA"/>
    <w:rsid w:val="00076BDE"/>
    <w:rsid w:val="000A529B"/>
    <w:rsid w:val="000C0147"/>
    <w:rsid w:val="000C221C"/>
    <w:rsid w:val="000E1B7C"/>
    <w:rsid w:val="000F162E"/>
    <w:rsid w:val="000F2A95"/>
    <w:rsid w:val="000F6C0A"/>
    <w:rsid w:val="000F6F9B"/>
    <w:rsid w:val="0010384E"/>
    <w:rsid w:val="001078A7"/>
    <w:rsid w:val="00107AAD"/>
    <w:rsid w:val="00124D7D"/>
    <w:rsid w:val="001443A4"/>
    <w:rsid w:val="00152BAA"/>
    <w:rsid w:val="00152C8E"/>
    <w:rsid w:val="001618D9"/>
    <w:rsid w:val="00165862"/>
    <w:rsid w:val="00170029"/>
    <w:rsid w:val="00182E48"/>
    <w:rsid w:val="00191A7F"/>
    <w:rsid w:val="00195590"/>
    <w:rsid w:val="001976C6"/>
    <w:rsid w:val="001A7158"/>
    <w:rsid w:val="001D19B7"/>
    <w:rsid w:val="001D64D6"/>
    <w:rsid w:val="001E2082"/>
    <w:rsid w:val="001E4187"/>
    <w:rsid w:val="001E6497"/>
    <w:rsid w:val="001F117E"/>
    <w:rsid w:val="00206862"/>
    <w:rsid w:val="002176C4"/>
    <w:rsid w:val="00222F18"/>
    <w:rsid w:val="0023756A"/>
    <w:rsid w:val="002440D6"/>
    <w:rsid w:val="00266172"/>
    <w:rsid w:val="002673A8"/>
    <w:rsid w:val="00276B3B"/>
    <w:rsid w:val="00290CA3"/>
    <w:rsid w:val="002B6555"/>
    <w:rsid w:val="002C39F8"/>
    <w:rsid w:val="002D18C4"/>
    <w:rsid w:val="002D774D"/>
    <w:rsid w:val="002E55A4"/>
    <w:rsid w:val="002F1A33"/>
    <w:rsid w:val="00311DE7"/>
    <w:rsid w:val="00336C80"/>
    <w:rsid w:val="00343808"/>
    <w:rsid w:val="00351EA7"/>
    <w:rsid w:val="003622B7"/>
    <w:rsid w:val="003749AC"/>
    <w:rsid w:val="003814B4"/>
    <w:rsid w:val="00385385"/>
    <w:rsid w:val="003C3502"/>
    <w:rsid w:val="003D2460"/>
    <w:rsid w:val="003D3970"/>
    <w:rsid w:val="003E3BE0"/>
    <w:rsid w:val="003F3637"/>
    <w:rsid w:val="003F4B20"/>
    <w:rsid w:val="003F7B6E"/>
    <w:rsid w:val="00413A83"/>
    <w:rsid w:val="00417EB8"/>
    <w:rsid w:val="004220D3"/>
    <w:rsid w:val="00425E03"/>
    <w:rsid w:val="00436633"/>
    <w:rsid w:val="00454D69"/>
    <w:rsid w:val="00457A79"/>
    <w:rsid w:val="00460BF3"/>
    <w:rsid w:val="00477DC9"/>
    <w:rsid w:val="004974B1"/>
    <w:rsid w:val="004D5B37"/>
    <w:rsid w:val="00510B45"/>
    <w:rsid w:val="00537C89"/>
    <w:rsid w:val="00543E3E"/>
    <w:rsid w:val="00551A2E"/>
    <w:rsid w:val="00566817"/>
    <w:rsid w:val="00583270"/>
    <w:rsid w:val="00583CB1"/>
    <w:rsid w:val="005904B9"/>
    <w:rsid w:val="005A5621"/>
    <w:rsid w:val="005A5BB6"/>
    <w:rsid w:val="005C7292"/>
    <w:rsid w:val="005E52E9"/>
    <w:rsid w:val="006036F0"/>
    <w:rsid w:val="00615769"/>
    <w:rsid w:val="006166BE"/>
    <w:rsid w:val="006264BD"/>
    <w:rsid w:val="0063523F"/>
    <w:rsid w:val="006405E4"/>
    <w:rsid w:val="00640AA4"/>
    <w:rsid w:val="00653D36"/>
    <w:rsid w:val="00656B01"/>
    <w:rsid w:val="00657DB2"/>
    <w:rsid w:val="00665C9B"/>
    <w:rsid w:val="00673C33"/>
    <w:rsid w:val="006922BA"/>
    <w:rsid w:val="006B385D"/>
    <w:rsid w:val="006C3D17"/>
    <w:rsid w:val="006E116A"/>
    <w:rsid w:val="006F1820"/>
    <w:rsid w:val="007062A1"/>
    <w:rsid w:val="00735EE5"/>
    <w:rsid w:val="00750075"/>
    <w:rsid w:val="007513C8"/>
    <w:rsid w:val="00757158"/>
    <w:rsid w:val="00763F81"/>
    <w:rsid w:val="00765DFD"/>
    <w:rsid w:val="00772D32"/>
    <w:rsid w:val="007773FE"/>
    <w:rsid w:val="00783BDD"/>
    <w:rsid w:val="00786D9A"/>
    <w:rsid w:val="007A67D8"/>
    <w:rsid w:val="007C1CE3"/>
    <w:rsid w:val="007D6EAC"/>
    <w:rsid w:val="007F4724"/>
    <w:rsid w:val="00800C5E"/>
    <w:rsid w:val="0081008B"/>
    <w:rsid w:val="00857536"/>
    <w:rsid w:val="00863399"/>
    <w:rsid w:val="00871BE4"/>
    <w:rsid w:val="008737C2"/>
    <w:rsid w:val="008A1AC5"/>
    <w:rsid w:val="008A29E4"/>
    <w:rsid w:val="008C3DA3"/>
    <w:rsid w:val="008C6073"/>
    <w:rsid w:val="008E7612"/>
    <w:rsid w:val="008F03B6"/>
    <w:rsid w:val="008F3F03"/>
    <w:rsid w:val="0091427F"/>
    <w:rsid w:val="00915CC5"/>
    <w:rsid w:val="0093401C"/>
    <w:rsid w:val="009420D4"/>
    <w:rsid w:val="00944A61"/>
    <w:rsid w:val="00945174"/>
    <w:rsid w:val="009527EB"/>
    <w:rsid w:val="0095533D"/>
    <w:rsid w:val="009571C2"/>
    <w:rsid w:val="00995C55"/>
    <w:rsid w:val="009F1C7E"/>
    <w:rsid w:val="009F1CD5"/>
    <w:rsid w:val="00A04443"/>
    <w:rsid w:val="00A257F5"/>
    <w:rsid w:val="00A26C80"/>
    <w:rsid w:val="00A36B69"/>
    <w:rsid w:val="00A4738B"/>
    <w:rsid w:val="00A50F8A"/>
    <w:rsid w:val="00A51FB3"/>
    <w:rsid w:val="00A5458A"/>
    <w:rsid w:val="00A61206"/>
    <w:rsid w:val="00A6651F"/>
    <w:rsid w:val="00A75056"/>
    <w:rsid w:val="00A813D0"/>
    <w:rsid w:val="00A84FAF"/>
    <w:rsid w:val="00A91B34"/>
    <w:rsid w:val="00A971E9"/>
    <w:rsid w:val="00AA15E1"/>
    <w:rsid w:val="00AA2E65"/>
    <w:rsid w:val="00AA42D6"/>
    <w:rsid w:val="00AB0D64"/>
    <w:rsid w:val="00AB6807"/>
    <w:rsid w:val="00AD43A1"/>
    <w:rsid w:val="00AD4B82"/>
    <w:rsid w:val="00AE02CC"/>
    <w:rsid w:val="00AE6019"/>
    <w:rsid w:val="00B04848"/>
    <w:rsid w:val="00B072ED"/>
    <w:rsid w:val="00B104D8"/>
    <w:rsid w:val="00B23459"/>
    <w:rsid w:val="00B334FA"/>
    <w:rsid w:val="00B5182D"/>
    <w:rsid w:val="00B81308"/>
    <w:rsid w:val="00B8324F"/>
    <w:rsid w:val="00B8666A"/>
    <w:rsid w:val="00B87FEF"/>
    <w:rsid w:val="00B917C2"/>
    <w:rsid w:val="00B96575"/>
    <w:rsid w:val="00BA4E57"/>
    <w:rsid w:val="00BB7387"/>
    <w:rsid w:val="00BC017A"/>
    <w:rsid w:val="00BC222A"/>
    <w:rsid w:val="00BD0E6E"/>
    <w:rsid w:val="00BD6444"/>
    <w:rsid w:val="00BD6FB2"/>
    <w:rsid w:val="00BF732B"/>
    <w:rsid w:val="00C0551F"/>
    <w:rsid w:val="00C205D1"/>
    <w:rsid w:val="00C646D5"/>
    <w:rsid w:val="00C8320D"/>
    <w:rsid w:val="00C84D60"/>
    <w:rsid w:val="00C97079"/>
    <w:rsid w:val="00CA1F42"/>
    <w:rsid w:val="00CC56DF"/>
    <w:rsid w:val="00CD3DC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811F5"/>
    <w:rsid w:val="00D91A27"/>
    <w:rsid w:val="00DC4B3C"/>
    <w:rsid w:val="00DD1EBC"/>
    <w:rsid w:val="00DE091C"/>
    <w:rsid w:val="00DE20CA"/>
    <w:rsid w:val="00DF12E7"/>
    <w:rsid w:val="00E14E7A"/>
    <w:rsid w:val="00E16860"/>
    <w:rsid w:val="00E2218E"/>
    <w:rsid w:val="00E3199F"/>
    <w:rsid w:val="00E33777"/>
    <w:rsid w:val="00E40B3F"/>
    <w:rsid w:val="00E4566E"/>
    <w:rsid w:val="00E56467"/>
    <w:rsid w:val="00E651A8"/>
    <w:rsid w:val="00E6532C"/>
    <w:rsid w:val="00E6638D"/>
    <w:rsid w:val="00E80367"/>
    <w:rsid w:val="00E8237F"/>
    <w:rsid w:val="00EA1EBE"/>
    <w:rsid w:val="00EB6E89"/>
    <w:rsid w:val="00ED3FC5"/>
    <w:rsid w:val="00EF0693"/>
    <w:rsid w:val="00EF0C1A"/>
    <w:rsid w:val="00F029B9"/>
    <w:rsid w:val="00F34B3F"/>
    <w:rsid w:val="00F469F6"/>
    <w:rsid w:val="00F54A19"/>
    <w:rsid w:val="00F65F65"/>
    <w:rsid w:val="00F67985"/>
    <w:rsid w:val="00F75294"/>
    <w:rsid w:val="00F84A80"/>
    <w:rsid w:val="00F86779"/>
    <w:rsid w:val="00F96282"/>
    <w:rsid w:val="00FA0C18"/>
    <w:rsid w:val="00FA4EC7"/>
    <w:rsid w:val="00FA7F39"/>
    <w:rsid w:val="00FB0845"/>
    <w:rsid w:val="00FB451E"/>
    <w:rsid w:val="00FC0D34"/>
    <w:rsid w:val="00FC5507"/>
    <w:rsid w:val="00FC5D5D"/>
    <w:rsid w:val="00FD6F2D"/>
    <w:rsid w:val="00FE35FC"/>
    <w:rsid w:val="00FF2242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112AEAD-0787-46CD-98F1-863C7FB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BD"/>
  </w:style>
  <w:style w:type="paragraph" w:styleId="Ttulo1">
    <w:name w:val="heading 1"/>
    <w:basedOn w:val="Normal"/>
    <w:link w:val="Ttulo1C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Puesto">
    <w:name w:val="Title"/>
    <w:basedOn w:val="Normal"/>
    <w:link w:val="PuestoC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D19B7"/>
    <w:pPr>
      <w:spacing w:after="0" w:line="240" w:lineRule="auto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Textoennegrita">
    <w:name w:val="Strong"/>
    <w:basedOn w:val="Fuentedeprrafopredeter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Cita">
    <w:name w:val="Quote"/>
    <w:basedOn w:val="Normal"/>
    <w:link w:val="CitaC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CitaCar">
    <w:name w:val="Cita Car"/>
    <w:basedOn w:val="Fuentedeprrafopredeter"/>
    <w:link w:val="Cita"/>
    <w:uiPriority w:val="29"/>
    <w:semiHidden/>
    <w:rsid w:val="00FB0845"/>
    <w:rPr>
      <w:i/>
      <w:iCs/>
      <w:color w:val="0D0D0D" w:themeColor="text1" w:themeTint="F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B0845"/>
    <w:rPr>
      <w:b/>
      <w:i/>
      <w:iCs/>
      <w:color w:val="0D0D0D" w:themeColor="text1" w:themeTint="F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Descripci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F0C1A"/>
    <w:rPr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1D19B7"/>
  </w:style>
  <w:style w:type="paragraph" w:styleId="Piedepgina">
    <w:name w:val="footer"/>
    <w:basedOn w:val="Normal"/>
    <w:link w:val="PiedepginaC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282"/>
  </w:style>
  <w:style w:type="paragraph" w:styleId="TtulodeTDC">
    <w:name w:val="TOC Heading"/>
    <w:basedOn w:val="Ttulo1"/>
    <w:uiPriority w:val="39"/>
    <w:semiHidden/>
    <w:unhideWhenUsed/>
    <w:qFormat/>
    <w:rsid w:val="003C3502"/>
    <w:pPr>
      <w:outlineLvl w:val="9"/>
    </w:pPr>
  </w:style>
  <w:style w:type="paragraph" w:styleId="Sinespaciado">
    <w:name w:val="No Spacing"/>
    <w:uiPriority w:val="98"/>
    <w:qFormat/>
    <w:rsid w:val="00E2218E"/>
    <w:pPr>
      <w:spacing w:after="0" w:line="240" w:lineRule="auto"/>
    </w:pPr>
  </w:style>
  <w:style w:type="paragraph" w:styleId="Prrafodelista">
    <w:name w:val="List Paragraph"/>
    <w:basedOn w:val="Normal"/>
    <w:uiPriority w:val="34"/>
    <w:semiHidden/>
    <w:unhideWhenUsed/>
    <w:qFormat/>
    <w:rsid w:val="00E221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7DC9"/>
    <w:pPr>
      <w:spacing w:after="0" w:line="240" w:lineRule="auto"/>
    </w:pPr>
    <w:tblPr/>
  </w:style>
  <w:style w:type="table" w:styleId="Cuadrculadetablaclara">
    <w:name w:val="Grid Table Light"/>
    <w:basedOn w:val="Tabla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ipervnculo">
    <w:name w:val="Hyperlink"/>
    <w:basedOn w:val="Fuentedeprrafopredeter"/>
    <w:uiPriority w:val="99"/>
    <w:unhideWhenUsed/>
    <w:rsid w:val="00EA1EBE"/>
    <w:rPr>
      <w:color w:val="BBD34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steffahv.github.io/my-portfolio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esthefany.huvarg@gmail.com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fany%20Huvarg\Downloads\tf164026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4EA21286404EBDB0F29A7D420C7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27B4C-3371-4C99-8D48-193E1442F830}"/>
      </w:docPartPr>
      <w:docPartBody>
        <w:p w:rsidR="00B55EE1" w:rsidRDefault="00FD68FA">
          <w:pPr>
            <w:pStyle w:val="FE4EA21286404EBDB0F29A7D420C7CE3"/>
          </w:pPr>
          <w:r w:rsidRPr="00CA1F4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26"/>
    <w:rsid w:val="00387226"/>
    <w:rsid w:val="00585815"/>
    <w:rsid w:val="00846C41"/>
    <w:rsid w:val="00B55EE1"/>
    <w:rsid w:val="00E00A71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1D2F37F0F1490FA2AF3F2F3713DC08">
    <w:name w:val="241D2F37F0F1490FA2AF3F2F3713DC08"/>
  </w:style>
  <w:style w:type="paragraph" w:customStyle="1" w:styleId="22AC32BCBB7A4343BF74A20C20FB0508">
    <w:name w:val="22AC32BCBB7A4343BF74A20C20FB0508"/>
  </w:style>
  <w:style w:type="paragraph" w:customStyle="1" w:styleId="EE6310DA22BA4BCD9EBBD8C28954395C">
    <w:name w:val="EE6310DA22BA4BCD9EBBD8C28954395C"/>
  </w:style>
  <w:style w:type="paragraph" w:customStyle="1" w:styleId="E5A0D25BAC3E4E4EB311ACBEED1E42FA">
    <w:name w:val="E5A0D25BAC3E4E4EB311ACBEED1E42FA"/>
  </w:style>
  <w:style w:type="paragraph" w:customStyle="1" w:styleId="FE97C1C9ED4D400AABEA1D55350DA4D9">
    <w:name w:val="FE97C1C9ED4D400AABEA1D55350DA4D9"/>
  </w:style>
  <w:style w:type="paragraph" w:customStyle="1" w:styleId="FE4EA21286404EBDB0F29A7D420C7CE3">
    <w:name w:val="FE4EA21286404EBDB0F29A7D420C7CE3"/>
  </w:style>
  <w:style w:type="paragraph" w:customStyle="1" w:styleId="66D1097D7D534115AF629BF9A806B549">
    <w:name w:val="66D1097D7D534115AF629BF9A806B549"/>
  </w:style>
  <w:style w:type="paragraph" w:customStyle="1" w:styleId="33FA292F084E4D33A4B65303753B37C6">
    <w:name w:val="33FA292F084E4D33A4B65303753B37C6"/>
  </w:style>
  <w:style w:type="paragraph" w:customStyle="1" w:styleId="05D917375C514A3FBC11C41BBB4042F8">
    <w:name w:val="05D917375C514A3FBC11C41BBB4042F8"/>
  </w:style>
  <w:style w:type="paragraph" w:customStyle="1" w:styleId="2004427A2E184CF7862DAE1F1CDF659C">
    <w:name w:val="2004427A2E184CF7862DAE1F1CDF659C"/>
  </w:style>
  <w:style w:type="paragraph" w:customStyle="1" w:styleId="5D0A3AE6E83E4600ADAA453C1C1B4B24">
    <w:name w:val="5D0A3AE6E83E4600ADAA453C1C1B4B24"/>
  </w:style>
  <w:style w:type="paragraph" w:customStyle="1" w:styleId="5A83B36D53744C6498716190DA0C3A1E">
    <w:name w:val="5A83B36D53744C6498716190DA0C3A1E"/>
  </w:style>
  <w:style w:type="paragraph" w:customStyle="1" w:styleId="3932F09E69DD40A796B0DE4C91F18F4B">
    <w:name w:val="3932F09E69DD40A796B0DE4C91F18F4B"/>
  </w:style>
  <w:style w:type="paragraph" w:customStyle="1" w:styleId="A5C5E4818BDA4E6BB0C2E97A6A51D48F">
    <w:name w:val="A5C5E4818BDA4E6BB0C2E97A6A51D48F"/>
  </w:style>
  <w:style w:type="paragraph" w:customStyle="1" w:styleId="7F8F39BE02444C5DAF7F07C78FC96350">
    <w:name w:val="7F8F39BE02444C5DAF7F07C78FC96350"/>
  </w:style>
  <w:style w:type="paragraph" w:customStyle="1" w:styleId="9BF6D69D79174329B9ABFA11B3C79F29">
    <w:name w:val="9BF6D69D79174329B9ABFA11B3C79F29"/>
  </w:style>
  <w:style w:type="paragraph" w:customStyle="1" w:styleId="6D0D87A2F3B24EBB8D52CA61A43E5AB3">
    <w:name w:val="6D0D87A2F3B24EBB8D52CA61A43E5AB3"/>
  </w:style>
  <w:style w:type="paragraph" w:customStyle="1" w:styleId="51E35FA1798B4EC0A8E4CA404BBC7D6E">
    <w:name w:val="51E35FA1798B4EC0A8E4CA404BBC7D6E"/>
  </w:style>
  <w:style w:type="paragraph" w:customStyle="1" w:styleId="F512FA71CCEC405C9A2352FC7296CFC6">
    <w:name w:val="F512FA71CCEC405C9A2352FC7296CFC6"/>
  </w:style>
  <w:style w:type="paragraph" w:customStyle="1" w:styleId="75CFFEA6E64F4BB586B0582EB2AEC0BF">
    <w:name w:val="75CFFEA6E64F4BB586B0582EB2AEC0BF"/>
  </w:style>
  <w:style w:type="paragraph" w:customStyle="1" w:styleId="84E7C928CC9341FAA16FD3BCFD004CBE">
    <w:name w:val="84E7C928CC9341FAA16FD3BCFD004CBE"/>
  </w:style>
  <w:style w:type="paragraph" w:customStyle="1" w:styleId="D4DDA044666741B8A8FE8EC4C4D2D4B4">
    <w:name w:val="D4DDA044666741B8A8FE8EC4C4D2D4B4"/>
  </w:style>
  <w:style w:type="paragraph" w:customStyle="1" w:styleId="379AADA532FF4E70B5701BFCE982C5F0">
    <w:name w:val="379AADA532FF4E70B5701BFCE982C5F0"/>
  </w:style>
  <w:style w:type="paragraph" w:customStyle="1" w:styleId="CAADD8D726EF4536BF7073BB771FCE2B">
    <w:name w:val="CAADD8D726EF4536BF7073BB771FCE2B"/>
  </w:style>
  <w:style w:type="paragraph" w:customStyle="1" w:styleId="6A2961BFC5DB4CE6BBF2F0B707D07764">
    <w:name w:val="6A2961BFC5DB4CE6BBF2F0B707D07764"/>
  </w:style>
  <w:style w:type="paragraph" w:customStyle="1" w:styleId="B6EF37D765984C5CA2CE1F9F6697648E">
    <w:name w:val="B6EF37D765984C5CA2CE1F9F6697648E"/>
  </w:style>
  <w:style w:type="paragraph" w:customStyle="1" w:styleId="A535E790E3044ECBB69C4411F389E61F">
    <w:name w:val="A535E790E3044ECBB69C4411F389E61F"/>
  </w:style>
  <w:style w:type="paragraph" w:customStyle="1" w:styleId="3702B826E07F4205B5DFF1AB5276A15D">
    <w:name w:val="3702B826E07F4205B5DFF1AB5276A15D"/>
  </w:style>
  <w:style w:type="paragraph" w:customStyle="1" w:styleId="9A4FDD2D477641B4BE3F86AC5A37536A">
    <w:name w:val="9A4FDD2D477641B4BE3F86AC5A37536A"/>
    <w:rsid w:val="00387226"/>
  </w:style>
  <w:style w:type="paragraph" w:customStyle="1" w:styleId="4E5D315F09044C4B937EAADEB99F893A">
    <w:name w:val="4E5D315F09044C4B937EAADEB99F893A"/>
    <w:rsid w:val="00387226"/>
  </w:style>
  <w:style w:type="paragraph" w:customStyle="1" w:styleId="B1DF2420F2354036BD81909F43EFDD75">
    <w:name w:val="B1DF2420F2354036BD81909F43EFDD75"/>
    <w:rsid w:val="00387226"/>
  </w:style>
  <w:style w:type="paragraph" w:customStyle="1" w:styleId="2366E3052D634F2EB3822FCDE9582AFE">
    <w:name w:val="2366E3052D634F2EB3822FCDE9582AFE"/>
    <w:rsid w:val="00387226"/>
  </w:style>
  <w:style w:type="paragraph" w:customStyle="1" w:styleId="5C7C0C84F40746038B62D55639D80B15">
    <w:name w:val="5C7C0C84F40746038B62D55639D80B15"/>
    <w:rsid w:val="00387226"/>
  </w:style>
  <w:style w:type="paragraph" w:customStyle="1" w:styleId="4CC299D3BDC546578BA8FCADF555695C">
    <w:name w:val="4CC299D3BDC546578BA8FCADF555695C"/>
    <w:rsid w:val="00387226"/>
  </w:style>
  <w:style w:type="paragraph" w:customStyle="1" w:styleId="E78284E02008456897D830367DA706BD">
    <w:name w:val="E78284E02008456897D830367DA706BD"/>
    <w:rsid w:val="00387226"/>
  </w:style>
  <w:style w:type="paragraph" w:customStyle="1" w:styleId="46D73238469B49AEA8C13D0F4A400793">
    <w:name w:val="46D73238469B49AEA8C13D0F4A400793"/>
    <w:rsid w:val="00387226"/>
  </w:style>
  <w:style w:type="paragraph" w:customStyle="1" w:styleId="B6506EECB198428A8A8132B312C8E45E">
    <w:name w:val="B6506EECB198428A8A8132B312C8E45E"/>
    <w:rsid w:val="00387226"/>
  </w:style>
  <w:style w:type="paragraph" w:customStyle="1" w:styleId="18E1B253BF73453B827698E312237DD8">
    <w:name w:val="18E1B253BF73453B827698E312237DD8"/>
    <w:rsid w:val="00387226"/>
  </w:style>
  <w:style w:type="paragraph" w:customStyle="1" w:styleId="B464801947424D81AEEC143FB65F8DE0">
    <w:name w:val="B464801947424D81AEEC143FB65F8DE0"/>
    <w:rsid w:val="00387226"/>
  </w:style>
  <w:style w:type="paragraph" w:customStyle="1" w:styleId="FEBAFB7306D343B4824FD515F3CD85CA">
    <w:name w:val="FEBAFB7306D343B4824FD515F3CD85CA"/>
    <w:rsid w:val="00387226"/>
  </w:style>
  <w:style w:type="paragraph" w:customStyle="1" w:styleId="1E709229229A47CA972367CD32E42AEE">
    <w:name w:val="1E709229229A47CA972367CD32E42AEE"/>
    <w:rsid w:val="00387226"/>
  </w:style>
  <w:style w:type="paragraph" w:customStyle="1" w:styleId="3EFAB237DB194CA68AAACEA5DB98F6A2">
    <w:name w:val="3EFAB237DB194CA68AAACEA5DB98F6A2"/>
    <w:rsid w:val="00387226"/>
  </w:style>
  <w:style w:type="paragraph" w:customStyle="1" w:styleId="CCAD0D53D65C4A20A86B5AEEEC915283">
    <w:name w:val="CCAD0D53D65C4A20A86B5AEEEC915283"/>
    <w:rsid w:val="00387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0BDB-0C05-46C5-9248-917EFA5E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tf16402612.dotx</Template>
  <TotalTime>145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 Humpire vargas</dc:creator>
  <cp:keywords/>
  <dc:description/>
  <cp:lastModifiedBy>Usuario de Windows</cp:lastModifiedBy>
  <cp:revision>6</cp:revision>
  <dcterms:created xsi:type="dcterms:W3CDTF">2018-03-16T13:02:00Z</dcterms:created>
  <dcterms:modified xsi:type="dcterms:W3CDTF">2018-04-19T00:16:00Z</dcterms:modified>
</cp:coreProperties>
</file>